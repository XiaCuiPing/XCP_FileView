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3AA66" w14:textId="77777777" w:rsidR="00533586" w:rsidRDefault="00A1598F">
      <w:pPr>
        <w:pStyle w:val="1"/>
      </w:pPr>
      <w:r>
        <w:rPr>
          <w:rFonts w:hint="eastAsia"/>
        </w:rPr>
        <w:t>标题</w:t>
      </w:r>
    </w:p>
    <w:p w14:paraId="7F8D0123" w14:textId="77777777" w:rsidR="00533586" w:rsidRDefault="00547C66">
      <w:pPr>
        <w:pStyle w:val="a"/>
      </w:pPr>
      <w:r>
        <w:t>要做笔记，只需点击此处并开始键入。</w:t>
      </w:r>
    </w:p>
    <w:p w14:paraId="4D0D2BBE" w14:textId="4DA937E1" w:rsidR="00C43147" w:rsidRDefault="00547C66" w:rsidP="00C43147">
      <w:pPr>
        <w:pStyle w:val="a"/>
        <w:rPr>
          <w:rFonts w:hint="eastAsia"/>
        </w:rPr>
      </w:pPr>
      <w:r>
        <w:t>或者，使用免费的</w:t>
      </w:r>
      <w:r>
        <w:t xml:space="preserve"> OneNote </w:t>
      </w:r>
      <w:r>
        <w:t>应用轻松地为所有笔记创建一个数字笔记本，并在您的所有设备上自动同步。</w:t>
      </w:r>
    </w:p>
    <w:p w14:paraId="7B3A4AEB" w14:textId="033A2271" w:rsidR="00C43147" w:rsidRDefault="00C43147" w:rsidP="00C43147">
      <w:pPr>
        <w:pStyle w:val="a"/>
        <w:rPr>
          <w:rFonts w:hint="eastAsia"/>
        </w:rPr>
      </w:pPr>
      <w:r>
        <w:rPr>
          <w:rFonts w:hint="eastAsia"/>
        </w:rPr>
        <w:t>哈哈哈。</w:t>
      </w:r>
    </w:p>
    <w:p w14:paraId="24D7BB53" w14:textId="0BE538D0" w:rsidR="00C43147" w:rsidRDefault="00C43147" w:rsidP="00C43147">
      <w:pPr>
        <w:pStyle w:val="a"/>
        <w:rPr>
          <w:rFonts w:hint="eastAsia"/>
        </w:rPr>
      </w:pPr>
      <w:r>
        <w:rPr>
          <w:rFonts w:hint="eastAsia"/>
        </w:rPr>
        <w:t>我是来求关注的。。</w:t>
      </w:r>
    </w:p>
    <w:p w14:paraId="74F591BF" w14:textId="392B854A" w:rsidR="00C43147" w:rsidRDefault="00C43147" w:rsidP="00C43147">
      <w:pPr>
        <w:pStyle w:val="a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Pr="00061E68">
          <w:rPr>
            <w:rStyle w:val="afb"/>
          </w:rPr>
          <w:t>https://github.com/XiaCuiPing</w:t>
        </w:r>
      </w:hyperlink>
    </w:p>
    <w:p w14:paraId="0D9AFDC5" w14:textId="155985CF" w:rsidR="00C43147" w:rsidRDefault="00C43147" w:rsidP="00C43147">
      <w:pPr>
        <w:pStyle w:val="a"/>
        <w:rPr>
          <w:rFonts w:hint="eastAsia"/>
        </w:rPr>
      </w:pPr>
      <w:r>
        <w:rPr>
          <w:rFonts w:hint="eastAsia"/>
        </w:rPr>
        <w:t>简书：</w:t>
      </w:r>
      <w:hyperlink r:id="rId8" w:history="1">
        <w:r w:rsidRPr="00061E68">
          <w:rPr>
            <w:rStyle w:val="afb"/>
          </w:rPr>
          <w:t>http://www.jianshu.com/u/9c09dbfae403</w:t>
        </w:r>
      </w:hyperlink>
    </w:p>
    <w:p w14:paraId="189FEC8B" w14:textId="07068E26" w:rsidR="0031558D" w:rsidRDefault="00C43147" w:rsidP="0031558D">
      <w:pPr>
        <w:pStyle w:val="a"/>
        <w:rPr>
          <w:rFonts w:hint="eastAsia"/>
        </w:rPr>
      </w:pPr>
      <w:r>
        <w:rPr>
          <w:rFonts w:hint="eastAsia"/>
        </w:rPr>
        <w:t>CSDN:</w:t>
      </w:r>
      <w:r w:rsidRPr="00C43147">
        <w:t xml:space="preserve"> </w:t>
      </w:r>
      <w:r>
        <w:rPr>
          <w:rFonts w:hint="eastAsia"/>
        </w:rPr>
        <w:t xml:space="preserve"> </w:t>
      </w:r>
      <w:hyperlink r:id="rId9" w:history="1">
        <w:r w:rsidR="0031558D" w:rsidRPr="00061E68">
          <w:rPr>
            <w:rStyle w:val="afb"/>
          </w:rPr>
          <w:t>http://blog.csdn.net/xcp_123</w:t>
        </w:r>
      </w:hyperlink>
    </w:p>
    <w:p w14:paraId="2188027A" w14:textId="6C57F791" w:rsidR="0031558D" w:rsidRDefault="0031558D" w:rsidP="0031558D">
      <w:pPr>
        <w:pStyle w:val="a"/>
        <w:rPr>
          <w:rFonts w:hint="eastAsia"/>
        </w:rPr>
      </w:pPr>
      <w:r>
        <w:rPr>
          <w:rFonts w:hint="eastAsia"/>
        </w:rPr>
        <w:t>大家快来互粉了。。。。</w:t>
      </w:r>
      <w:bookmarkStart w:id="0" w:name="_GoBack"/>
      <w:bookmarkEnd w:id="0"/>
    </w:p>
    <w:sectPr w:rsidR="0031558D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11AEA" w14:textId="77777777" w:rsidR="00EC129E" w:rsidRDefault="00EC129E">
      <w:r>
        <w:separator/>
      </w:r>
    </w:p>
    <w:p w14:paraId="20426CBC" w14:textId="77777777" w:rsidR="00EC129E" w:rsidRDefault="00EC129E"/>
  </w:endnote>
  <w:endnote w:type="continuationSeparator" w:id="0">
    <w:p w14:paraId="7DB538F1" w14:textId="77777777" w:rsidR="00EC129E" w:rsidRDefault="00EC129E">
      <w:r>
        <w:continuationSeparator/>
      </w:r>
    </w:p>
    <w:p w14:paraId="2C5668B8" w14:textId="77777777" w:rsidR="00EC129E" w:rsidRDefault="00EC1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8A58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C94DB" w14:textId="77777777" w:rsidR="00EC129E" w:rsidRDefault="00EC129E">
      <w:r>
        <w:separator/>
      </w:r>
    </w:p>
    <w:p w14:paraId="631780A1" w14:textId="77777777" w:rsidR="00EC129E" w:rsidRDefault="00EC129E"/>
  </w:footnote>
  <w:footnote w:type="continuationSeparator" w:id="0">
    <w:p w14:paraId="1ED674D1" w14:textId="77777777" w:rsidR="00EC129E" w:rsidRDefault="00EC129E">
      <w:r>
        <w:continuationSeparator/>
      </w:r>
    </w:p>
    <w:p w14:paraId="244C273B" w14:textId="77777777" w:rsidR="00EC129E" w:rsidRDefault="00EC129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8F"/>
    <w:rsid w:val="0031558D"/>
    <w:rsid w:val="00533586"/>
    <w:rsid w:val="00547C66"/>
    <w:rsid w:val="005676EB"/>
    <w:rsid w:val="00A1598F"/>
    <w:rsid w:val="00C35F1A"/>
    <w:rsid w:val="00C43147"/>
    <w:rsid w:val="00C9613D"/>
    <w:rsid w:val="00E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B4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A1598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XiaCuiPing" TargetMode="External"/><Relationship Id="rId8" Type="http://schemas.openxmlformats.org/officeDocument/2006/relationships/hyperlink" Target="http://www.jianshu.com/u/9c09dbfae403" TargetMode="External"/><Relationship Id="rId9" Type="http://schemas.openxmlformats.org/officeDocument/2006/relationships/hyperlink" Target="http://blog.csdn.net/xcp_123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夏翠萍</dc:creator>
  <cp:keywords/>
  <dc:description/>
  <cp:lastModifiedBy>夏翠萍</cp:lastModifiedBy>
  <cp:revision>3</cp:revision>
  <dcterms:created xsi:type="dcterms:W3CDTF">2017-01-11T09:10:00Z</dcterms:created>
  <dcterms:modified xsi:type="dcterms:W3CDTF">2017-01-11T09:34:00Z</dcterms:modified>
</cp:coreProperties>
</file>